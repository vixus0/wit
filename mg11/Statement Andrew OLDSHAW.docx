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7BCF" w14:textId="77777777" w:rsidR="00827E4E" w:rsidRDefault="001873EA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  <w:r w:rsidRPr="00655965">
        <w:rPr>
          <w:rFonts w:ascii="Arial" w:hAnsi="Arial" w:cs="Arial"/>
          <w:sz w:val="19"/>
          <w:szCs w:val="19"/>
          <w:lang w:val="en-GB"/>
        </w:rPr>
        <w:t xml:space="preserve">                                                                 </w:t>
      </w:r>
    </w:p>
    <w:p w14:paraId="4A16BAC2" w14:textId="77777777" w:rsidR="00827E4E" w:rsidRDefault="00827E4E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</w:p>
    <w:p w14:paraId="6507941E" w14:textId="77777777" w:rsidR="00827E4E" w:rsidRDefault="00827E4E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</w:p>
    <w:p w14:paraId="50BFDD22" w14:textId="5CB2954E" w:rsidR="001873EA" w:rsidRPr="00655965" w:rsidRDefault="001873EA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  <w:r w:rsidRPr="00655965">
        <w:rPr>
          <w:rFonts w:ascii="Arial" w:hAnsi="Arial" w:cs="Arial"/>
          <w:sz w:val="19"/>
          <w:szCs w:val="19"/>
          <w:lang w:val="en-GB"/>
        </w:rPr>
        <w:t xml:space="preserve">                                                                                                    No.  </w:t>
      </w:r>
      <w:bookmarkStart w:id="0" w:name="STATNO"/>
      <w:bookmarkEnd w:id="0"/>
    </w:p>
    <w:p w14:paraId="6B9346F4" w14:textId="77777777" w:rsidR="001873EA" w:rsidRPr="00655965" w:rsidRDefault="001873EA" w:rsidP="001873EA">
      <w:pPr>
        <w:pStyle w:val="Header"/>
        <w:rPr>
          <w:rFonts w:ascii="Arial" w:hAnsi="Arial" w:cs="Arial"/>
          <w:sz w:val="19"/>
          <w:szCs w:val="19"/>
          <w:lang w:val="en-GB"/>
        </w:rPr>
      </w:pPr>
    </w:p>
    <w:p w14:paraId="088DA9F7" w14:textId="18C443B0" w:rsidR="00B25ADB" w:rsidRPr="00655965" w:rsidRDefault="00655965" w:rsidP="0065596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 xml:space="preserve">Statement </w:t>
      </w:r>
      <w:proofErr w:type="gramStart"/>
      <w:r w:rsidRPr="00655965">
        <w:rPr>
          <w:rFonts w:ascii="Arial" w:hAnsi="Arial" w:cs="Arial"/>
          <w:lang w:val="en-GB"/>
        </w:rPr>
        <w:t>of:</w:t>
      </w:r>
      <w:proofErr w:type="gramEnd"/>
      <w:r w:rsidRPr="00655965">
        <w:rPr>
          <w:rFonts w:ascii="Arial" w:hAnsi="Arial" w:cs="Arial"/>
          <w:lang w:val="en-GB"/>
        </w:rPr>
        <w:t xml:space="preserve">  </w:t>
      </w:r>
      <w:bookmarkStart w:id="1" w:name="NAMES"/>
      <w:bookmarkEnd w:id="1"/>
      <w:r w:rsidR="00792014">
        <w:rPr>
          <w:rFonts w:ascii="Arial" w:hAnsi="Arial" w:cs="Arial"/>
          <w:lang w:val="en-GB"/>
        </w:rPr>
        <w:t xml:space="preserve">Andre </w:t>
      </w:r>
      <w:proofErr w:type="spellStart"/>
      <w:r w:rsidR="00792014">
        <w:rPr>
          <w:rFonts w:ascii="Arial" w:hAnsi="Arial" w:cs="Arial"/>
          <w:lang w:val="en-GB"/>
        </w:rPr>
        <w:t>wOLDSHAW</w:t>
      </w:r>
      <w:proofErr w:type="spellEnd"/>
    </w:p>
    <w:p w14:paraId="3EDF2442" w14:textId="77777777" w:rsidR="001873EA" w:rsidRPr="00655965" w:rsidRDefault="001873EA" w:rsidP="001873EA">
      <w:pPr>
        <w:autoSpaceDE w:val="0"/>
        <w:autoSpaceDN w:val="0"/>
        <w:adjustRightInd w:val="0"/>
        <w:rPr>
          <w:rFonts w:ascii="Arial" w:hAnsi="Arial" w:cs="Arial"/>
          <w:sz w:val="19"/>
          <w:szCs w:val="19"/>
          <w:lang w:val="en-GB"/>
        </w:rPr>
      </w:pPr>
    </w:p>
    <w:p w14:paraId="117EBB44" w14:textId="3FFDDDA6" w:rsidR="001873EA" w:rsidRPr="00655965" w:rsidRDefault="001873EA" w:rsidP="001873EA">
      <w:pPr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>Age if under 18:</w:t>
      </w:r>
      <w:r w:rsidR="001358D0">
        <w:rPr>
          <w:rFonts w:ascii="Arial" w:hAnsi="Arial" w:cs="Arial"/>
          <w:lang w:val="en-GB"/>
        </w:rPr>
        <w:t xml:space="preserve"> Over 18</w:t>
      </w:r>
      <w:bookmarkStart w:id="2" w:name="AGE"/>
      <w:bookmarkEnd w:id="2"/>
      <w:r w:rsidRPr="00655965">
        <w:rPr>
          <w:rFonts w:ascii="Arial" w:hAnsi="Arial" w:cs="Arial"/>
          <w:lang w:val="en-GB"/>
        </w:rPr>
        <w:tab/>
        <w:t xml:space="preserve">Occupation:  </w:t>
      </w:r>
      <w:bookmarkStart w:id="3" w:name="OCCUPATION"/>
      <w:bookmarkEnd w:id="3"/>
      <w:r w:rsidR="00792014">
        <w:rPr>
          <w:rFonts w:ascii="Arial" w:hAnsi="Arial" w:cs="Arial"/>
          <w:lang w:val="en-GB"/>
        </w:rPr>
        <w:t>Manager, Priory Street Industrial Units</w:t>
      </w:r>
    </w:p>
    <w:p w14:paraId="45E2D786" w14:textId="77777777" w:rsidR="001873EA" w:rsidRDefault="001873EA" w:rsidP="001873EA">
      <w:pPr>
        <w:pStyle w:val="Header"/>
        <w:rPr>
          <w:rFonts w:ascii="Arial" w:hAnsi="Arial" w:cs="Arial"/>
          <w:b/>
          <w:lang w:val="en-GB"/>
        </w:rPr>
      </w:pPr>
    </w:p>
    <w:p w14:paraId="61774ADC" w14:textId="77777777" w:rsidR="00827E4E" w:rsidRPr="00B25ADB" w:rsidRDefault="00827E4E" w:rsidP="001873EA">
      <w:pPr>
        <w:pStyle w:val="Header"/>
        <w:rPr>
          <w:rFonts w:ascii="Arial" w:hAnsi="Arial" w:cs="Arial"/>
          <w:b/>
          <w:lang w:val="en-GB"/>
        </w:rPr>
      </w:pPr>
    </w:p>
    <w:p w14:paraId="2A7315E2" w14:textId="0F3E182A" w:rsidR="001873EA" w:rsidRPr="00B25ADB" w:rsidRDefault="001873EA" w:rsidP="001873EA">
      <w:pPr>
        <w:autoSpaceDE w:val="0"/>
        <w:autoSpaceDN w:val="0"/>
        <w:adjustRightInd w:val="0"/>
        <w:rPr>
          <w:rFonts w:ascii="Arial" w:hAnsi="Arial" w:cs="Arial"/>
          <w:b/>
          <w:lang w:val="en-GB"/>
        </w:rPr>
      </w:pPr>
      <w:r w:rsidRPr="00B25ADB">
        <w:rPr>
          <w:rFonts w:ascii="Arial" w:hAnsi="Arial" w:cs="Arial"/>
          <w:b/>
          <w:lang w:val="en-GB"/>
        </w:rPr>
        <w:t xml:space="preserve">This statement (consisting of  </w:t>
      </w:r>
      <w:bookmarkStart w:id="4" w:name="PAGES"/>
      <w:bookmarkEnd w:id="4"/>
      <w:r w:rsidR="00B25ADB">
        <w:rPr>
          <w:rFonts w:ascii="Arial" w:hAnsi="Arial" w:cs="Arial"/>
          <w:b/>
          <w:lang w:val="en-GB"/>
        </w:rPr>
        <w:t>One  page</w:t>
      </w:r>
      <w:r w:rsidRPr="00B25ADB">
        <w:rPr>
          <w:rFonts w:ascii="Arial" w:hAnsi="Arial" w:cs="Arial"/>
          <w:b/>
          <w:lang w:val="en-GB"/>
        </w:rPr>
        <w:t xml:space="preserve"> each signed by me) is true to the best of my knowledge and belief and I</w:t>
      </w:r>
      <w:r w:rsidR="00655965" w:rsidRPr="00B25ADB">
        <w:rPr>
          <w:rFonts w:ascii="Arial" w:hAnsi="Arial" w:cs="Arial"/>
          <w:b/>
          <w:lang w:val="en-GB"/>
        </w:rPr>
        <w:t xml:space="preserve"> </w:t>
      </w:r>
      <w:r w:rsidRPr="00B25ADB">
        <w:rPr>
          <w:rFonts w:ascii="Arial" w:hAnsi="Arial" w:cs="Arial"/>
          <w:b/>
          <w:lang w:val="en-GB"/>
        </w:rPr>
        <w:t>make it knowing that, if it is tendered in evidence, I shall be liable to prosecution if I have wilfully stated anything in it,</w:t>
      </w:r>
      <w:r w:rsidR="00C009F7" w:rsidRPr="00B25ADB">
        <w:rPr>
          <w:rFonts w:ascii="Arial" w:hAnsi="Arial" w:cs="Arial"/>
          <w:b/>
          <w:lang w:val="en-GB"/>
        </w:rPr>
        <w:t xml:space="preserve"> </w:t>
      </w:r>
      <w:r w:rsidRPr="00B25ADB">
        <w:rPr>
          <w:rFonts w:ascii="Arial" w:hAnsi="Arial" w:cs="Arial"/>
          <w:b/>
          <w:lang w:val="en-GB"/>
        </w:rPr>
        <w:t>which I know to be false, or do not believe to be true</w:t>
      </w:r>
      <w:r w:rsidR="009B3E0D">
        <w:rPr>
          <w:rFonts w:ascii="Arial" w:hAnsi="Arial" w:cs="Arial"/>
          <w:b/>
          <w:lang w:val="en-GB"/>
        </w:rPr>
        <w:t>. This statement is produced for demonstration purposes only in connection with Clue investigation software</w:t>
      </w:r>
      <w:r w:rsidRPr="00B25ADB">
        <w:rPr>
          <w:rFonts w:ascii="Arial" w:hAnsi="Arial" w:cs="Arial"/>
          <w:b/>
          <w:lang w:val="en-GB"/>
        </w:rPr>
        <w:t>.</w:t>
      </w:r>
    </w:p>
    <w:p w14:paraId="3B2CFCE4" w14:textId="77777777" w:rsidR="00B25ADB" w:rsidRPr="00B25ADB" w:rsidRDefault="00B25ADB" w:rsidP="001873EA">
      <w:pPr>
        <w:autoSpaceDE w:val="0"/>
        <w:autoSpaceDN w:val="0"/>
        <w:adjustRightInd w:val="0"/>
        <w:rPr>
          <w:rFonts w:ascii="Arial" w:hAnsi="Arial" w:cs="Arial"/>
          <w:b/>
          <w:lang w:val="en-GB"/>
        </w:rPr>
      </w:pPr>
    </w:p>
    <w:p w14:paraId="47EE84D4" w14:textId="77777777" w:rsidR="00B25ADB" w:rsidRDefault="00B25ADB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07C539EF" w14:textId="7BB286A4" w:rsidR="00886161" w:rsidRDefault="00CF3B4A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My name is</w:t>
      </w:r>
      <w:r w:rsidR="0056376E" w:rsidRPr="0056376E">
        <w:rPr>
          <w:rFonts w:ascii="Arial" w:hAnsi="Arial" w:cs="Arial"/>
          <w:lang w:val="en-GB"/>
        </w:rPr>
        <w:t xml:space="preserve"> </w:t>
      </w:r>
      <w:r w:rsidR="00792014">
        <w:rPr>
          <w:rFonts w:ascii="Arial" w:hAnsi="Arial" w:cs="Arial"/>
          <w:lang w:val="en-GB"/>
        </w:rPr>
        <w:t>Andrew</w:t>
      </w:r>
      <w:r w:rsidR="00B467F9">
        <w:rPr>
          <w:rFonts w:ascii="Arial" w:hAnsi="Arial" w:cs="Arial"/>
          <w:lang w:val="en-GB"/>
        </w:rPr>
        <w:t xml:space="preserve"> </w:t>
      </w:r>
      <w:proofErr w:type="spellStart"/>
      <w:r w:rsidR="00792014">
        <w:rPr>
          <w:rFonts w:ascii="Arial" w:hAnsi="Arial" w:cs="Arial"/>
          <w:lang w:val="en-GB"/>
        </w:rPr>
        <w:t>Oldshaw</w:t>
      </w:r>
      <w:proofErr w:type="spellEnd"/>
      <w:r w:rsidR="0056376E" w:rsidRPr="0056376E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 xml:space="preserve">and I am employed as </w:t>
      </w:r>
      <w:r w:rsidR="00886161">
        <w:rPr>
          <w:rFonts w:ascii="Arial" w:hAnsi="Arial" w:cs="Arial"/>
          <w:lang w:val="en-GB"/>
        </w:rPr>
        <w:t xml:space="preserve">the manager Priory Street Industrial Units in York. </w:t>
      </w:r>
    </w:p>
    <w:p w14:paraId="10A08F52" w14:textId="77777777" w:rsidR="00886161" w:rsidRDefault="00886161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23032EA" w14:textId="16104DDD" w:rsidR="00B467F9" w:rsidRDefault="00B467F9" w:rsidP="00B467F9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have never met or heard of Kevin KIRBY and have no knowledge of a Toyota </w:t>
      </w:r>
      <w:proofErr w:type="spellStart"/>
      <w:r>
        <w:rPr>
          <w:rFonts w:ascii="Arial" w:hAnsi="Arial" w:cs="Arial"/>
          <w:lang w:val="en-GB"/>
        </w:rPr>
        <w:t>Avensis</w:t>
      </w:r>
      <w:proofErr w:type="spellEnd"/>
      <w:r>
        <w:rPr>
          <w:rFonts w:ascii="Arial" w:hAnsi="Arial" w:cs="Arial"/>
          <w:lang w:val="en-GB"/>
        </w:rPr>
        <w:t>, WR59VXW.</w:t>
      </w:r>
    </w:p>
    <w:p w14:paraId="6ECA3576" w14:textId="5B2EDFB9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27F8D4DB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7FC4C99A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B770E95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5E71E5A7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15A73132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A170D07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715B926B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610CFAA5" w14:textId="77777777" w:rsidR="00827E4E" w:rsidRDefault="00827E4E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170A908" w14:textId="77777777" w:rsidR="00116111" w:rsidRPr="00655965" w:rsidRDefault="00116111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EAB04A8" w14:textId="77777777" w:rsidR="001873EA" w:rsidRPr="00655965" w:rsidRDefault="001873EA" w:rsidP="001873EA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1DE672A" w14:textId="06C923EC" w:rsidR="001873EA" w:rsidRPr="00655965" w:rsidRDefault="001873EA" w:rsidP="001873EA">
      <w:pPr>
        <w:rPr>
          <w:rFonts w:ascii="Arial" w:hAnsi="Arial" w:cs="Arial"/>
          <w:lang w:val="en-GB"/>
        </w:rPr>
      </w:pPr>
      <w:r w:rsidRPr="00655965">
        <w:rPr>
          <w:rFonts w:ascii="Arial" w:hAnsi="Arial" w:cs="Arial"/>
          <w:lang w:val="en-GB"/>
        </w:rPr>
        <w:t xml:space="preserve">Signature: </w:t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</w:r>
      <w:r w:rsidRPr="00655965">
        <w:rPr>
          <w:rFonts w:ascii="Arial" w:hAnsi="Arial" w:cs="Arial"/>
          <w:lang w:val="en-GB"/>
        </w:rPr>
        <w:tab/>
        <w:t>Dat</w:t>
      </w:r>
      <w:bookmarkStart w:id="5" w:name="_GoBack"/>
      <w:bookmarkEnd w:id="5"/>
      <w:r w:rsidRPr="00655965">
        <w:rPr>
          <w:rFonts w:ascii="Arial" w:hAnsi="Arial" w:cs="Arial"/>
          <w:lang w:val="en-GB"/>
        </w:rPr>
        <w:t>e:</w:t>
      </w:r>
      <w:bookmarkStart w:id="6" w:name="MGDATE"/>
      <w:bookmarkEnd w:id="6"/>
      <w:r w:rsidR="00DB3D1F">
        <w:rPr>
          <w:rFonts w:ascii="Arial" w:hAnsi="Arial" w:cs="Arial"/>
          <w:lang w:val="en-GB"/>
        </w:rPr>
        <w:t xml:space="preserve"> </w:t>
      </w:r>
      <w:r w:rsidR="00B467F9">
        <w:rPr>
          <w:rFonts w:ascii="Arial" w:hAnsi="Arial" w:cs="Arial"/>
          <w:lang w:val="en-GB"/>
        </w:rPr>
        <w:t>09</w:t>
      </w:r>
      <w:r w:rsidR="00827E4E">
        <w:rPr>
          <w:rFonts w:ascii="Arial" w:hAnsi="Arial" w:cs="Arial"/>
          <w:lang w:val="en-GB"/>
        </w:rPr>
        <w:t>/09</w:t>
      </w:r>
      <w:r w:rsidR="009B3E0D">
        <w:rPr>
          <w:rFonts w:ascii="Arial" w:hAnsi="Arial" w:cs="Arial"/>
          <w:lang w:val="en-GB"/>
        </w:rPr>
        <w:t>/2019</w:t>
      </w:r>
    </w:p>
    <w:p w14:paraId="0C2890B3" w14:textId="77777777" w:rsidR="001873EA" w:rsidRPr="00655965" w:rsidRDefault="001873EA" w:rsidP="001873EA">
      <w:pPr>
        <w:pStyle w:val="Header"/>
        <w:rPr>
          <w:rFonts w:ascii="Arial" w:hAnsi="Arial" w:cs="Arial"/>
          <w:lang w:val="en-GB"/>
        </w:rPr>
      </w:pPr>
    </w:p>
    <w:p w14:paraId="0B43DFB9" w14:textId="77777777" w:rsidR="001873EA" w:rsidRPr="00655965" w:rsidRDefault="001873EA" w:rsidP="001873EA">
      <w:pPr>
        <w:pStyle w:val="Header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2"/>
      </w:tblGrid>
      <w:tr w:rsidR="002327A9" w:rsidRPr="00655965" w14:paraId="4E8915B6" w14:textId="77777777" w:rsidTr="00B3158F">
        <w:tc>
          <w:tcPr>
            <w:tcW w:w="0" w:type="auto"/>
          </w:tcPr>
          <w:p w14:paraId="45EA74A1" w14:textId="77777777" w:rsidR="002327A9" w:rsidRPr="00655965" w:rsidRDefault="002327A9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7C12BD0E" w14:textId="77777777" w:rsidR="001873EA" w:rsidRPr="00655965" w:rsidRDefault="001873EA">
      <w:pPr>
        <w:rPr>
          <w:rFonts w:ascii="Arial" w:hAnsi="Arial" w:cs="Arial"/>
          <w:lang w:val="en-GB"/>
        </w:rPr>
      </w:pPr>
    </w:p>
    <w:sectPr w:rsidR="001873EA" w:rsidRPr="00655965" w:rsidSect="00B3158F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C761" w14:textId="77777777" w:rsidR="00FF42FE" w:rsidRDefault="00FF42FE">
      <w:r>
        <w:separator/>
      </w:r>
    </w:p>
  </w:endnote>
  <w:endnote w:type="continuationSeparator" w:id="0">
    <w:p w14:paraId="26D9BFA0" w14:textId="77777777" w:rsidR="00FF42FE" w:rsidRDefault="00FF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D516D" w14:textId="77777777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 xml:space="preserve">    </w:t>
    </w:r>
    <w:bookmarkStart w:id="7" w:name="BUNDLEPAGE"/>
    <w:r w:rsidRPr="001873EA">
      <w:rPr>
        <w:sz w:val="19"/>
        <w:szCs w:val="19"/>
        <w:lang w:val="en-GB"/>
      </w:rPr>
      <w:t xml:space="preserve">                     </w:t>
    </w:r>
    <w:bookmarkEnd w:id="7"/>
  </w:p>
  <w:p w14:paraId="5B897E17" w14:textId="77777777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>Signature:</w:t>
    </w:r>
    <w:bookmarkStart w:id="8" w:name="SIG"/>
    <w:bookmarkEnd w:id="8"/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 Signature witnessed by:  </w:t>
    </w:r>
    <w:bookmarkStart w:id="9" w:name="WIT"/>
    <w:bookmarkEnd w:id="9"/>
  </w:p>
  <w:p w14:paraId="44B71ABD" w14:textId="28F59676" w:rsidR="001873EA" w:rsidRPr="001873EA" w:rsidRDefault="001873EA" w:rsidP="001873EA">
    <w:pPr>
      <w:autoSpaceDE w:val="0"/>
      <w:autoSpaceDN w:val="0"/>
      <w:adjustRightInd w:val="0"/>
      <w:rPr>
        <w:sz w:val="19"/>
        <w:szCs w:val="19"/>
        <w:lang w:val="en-GB"/>
      </w:rPr>
    </w:pPr>
    <w:r w:rsidRPr="001873EA">
      <w:rPr>
        <w:sz w:val="19"/>
        <w:szCs w:val="19"/>
        <w:lang w:val="en-GB"/>
      </w:rPr>
      <w:t xml:space="preserve">Part of Submission </w:t>
    </w:r>
    <w:bookmarkStart w:id="10" w:name="SUBNO"/>
    <w:bookmarkEnd w:id="10"/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Bundle Page  </w:t>
    </w:r>
    <w:r>
      <w:rPr>
        <w:sz w:val="19"/>
        <w:szCs w:val="19"/>
      </w:rPr>
      <w:fldChar w:fldCharType="begin"/>
    </w:r>
    <w:r w:rsidRPr="001873EA">
      <w:rPr>
        <w:sz w:val="19"/>
        <w:szCs w:val="19"/>
        <w:lang w:val="en-GB"/>
      </w:rPr>
      <w:instrText xml:space="preserve"> =</w:instrText>
    </w:r>
    <w:r>
      <w:rPr>
        <w:sz w:val="19"/>
        <w:szCs w:val="19"/>
      </w:rPr>
      <w:fldChar w:fldCharType="begin"/>
    </w:r>
    <w:r w:rsidRPr="001873EA">
      <w:rPr>
        <w:sz w:val="19"/>
        <w:szCs w:val="19"/>
        <w:lang w:val="en-GB"/>
      </w:rPr>
      <w:instrText xml:space="preserve"> PAGE </w:instrText>
    </w:r>
    <w:r>
      <w:rPr>
        <w:sz w:val="19"/>
        <w:szCs w:val="19"/>
      </w:rPr>
      <w:fldChar w:fldCharType="separate"/>
    </w:r>
    <w:r w:rsidR="004B41E3">
      <w:rPr>
        <w:noProof/>
        <w:sz w:val="19"/>
        <w:szCs w:val="19"/>
        <w:lang w:val="en-GB"/>
      </w:rPr>
      <w:instrText>1</w:instrText>
    </w:r>
    <w:r>
      <w:rPr>
        <w:sz w:val="19"/>
        <w:szCs w:val="19"/>
      </w:rPr>
      <w:fldChar w:fldCharType="end"/>
    </w:r>
    <w:r w:rsidRPr="001873EA">
      <w:rPr>
        <w:sz w:val="19"/>
        <w:szCs w:val="19"/>
        <w:lang w:val="en-GB"/>
      </w:rPr>
      <w:instrText xml:space="preserve">+BUNDLEPAGE </w:instrText>
    </w:r>
    <w:r>
      <w:rPr>
        <w:sz w:val="19"/>
        <w:szCs w:val="19"/>
      </w:rPr>
      <w:fldChar w:fldCharType="separate"/>
    </w:r>
    <w:r w:rsidR="004B41E3">
      <w:rPr>
        <w:noProof/>
        <w:sz w:val="19"/>
        <w:szCs w:val="19"/>
        <w:lang w:val="en-GB"/>
      </w:rPr>
      <w:t>1</w:t>
    </w:r>
    <w:r>
      <w:rPr>
        <w:sz w:val="19"/>
        <w:szCs w:val="19"/>
      </w:rPr>
      <w:fldChar w:fldCharType="end"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</w:r>
    <w:r w:rsidRPr="001873EA">
      <w:rPr>
        <w:sz w:val="19"/>
        <w:szCs w:val="19"/>
        <w:lang w:val="en-GB"/>
      </w:rPr>
      <w:tab/>
      <w:t xml:space="preserve"> </w:t>
    </w:r>
  </w:p>
  <w:p w14:paraId="3F898B18" w14:textId="77777777" w:rsidR="001873EA" w:rsidRPr="005A4F7A" w:rsidRDefault="001873EA" w:rsidP="001873EA">
    <w:pPr>
      <w:pStyle w:val="Footer"/>
      <w:jc w:val="right"/>
      <w:rPr>
        <w:sz w:val="19"/>
        <w:szCs w:val="19"/>
      </w:rPr>
    </w:pPr>
    <w:r w:rsidRPr="005A4F7A">
      <w:rPr>
        <w:sz w:val="19"/>
        <w:szCs w:val="19"/>
      </w:rPr>
      <w:t>PTO</w:t>
    </w:r>
  </w:p>
  <w:p w14:paraId="1AA9E7AB" w14:textId="77777777" w:rsidR="001873EA" w:rsidRDefault="001873EA" w:rsidP="001873EA">
    <w:pPr>
      <w:pStyle w:val="Footer"/>
      <w:rPr>
        <w:sz w:val="11"/>
        <w:szCs w:val="11"/>
      </w:rPr>
    </w:pPr>
    <w:r w:rsidRPr="005A4F7A">
      <w:rPr>
        <w:sz w:val="11"/>
        <w:szCs w:val="11"/>
      </w:rPr>
      <w:t>2004/05 (1)</w:t>
    </w:r>
  </w:p>
  <w:p w14:paraId="03295DB2" w14:textId="77777777" w:rsidR="001873EA" w:rsidRPr="00B13E99" w:rsidRDefault="001873EA" w:rsidP="001873EA">
    <w:pPr>
      <w:pStyle w:val="Footer"/>
      <w:jc w:val="center"/>
      <w:rPr>
        <w:b/>
        <w:sz w:val="28"/>
        <w:szCs w:val="28"/>
      </w:rPr>
    </w:pPr>
    <w:bookmarkStart w:id="11" w:name="MARKING"/>
    <w:bookmarkEnd w:id="11"/>
  </w:p>
  <w:p w14:paraId="64FC2F95" w14:textId="77777777" w:rsidR="001873EA" w:rsidRDefault="00187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6DAD" w14:textId="77777777" w:rsidR="00FF42FE" w:rsidRDefault="00FF42FE">
      <w:r>
        <w:separator/>
      </w:r>
    </w:p>
  </w:footnote>
  <w:footnote w:type="continuationSeparator" w:id="0">
    <w:p w14:paraId="165B4083" w14:textId="77777777" w:rsidR="00FF42FE" w:rsidRDefault="00FF4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6354" w14:textId="77777777" w:rsidR="001873EA" w:rsidRPr="00655965" w:rsidRDefault="001873EA" w:rsidP="001873EA">
    <w:pPr>
      <w:pStyle w:val="Header"/>
      <w:jc w:val="right"/>
      <w:rPr>
        <w:rFonts w:ascii="Arial" w:hAnsi="Arial" w:cs="Arial"/>
        <w:lang w:val="en-GB"/>
      </w:rPr>
    </w:pPr>
    <w:r w:rsidRPr="00655965">
      <w:rPr>
        <w:rFonts w:ascii="Arial" w:hAnsi="Arial" w:cs="Arial"/>
        <w:b/>
        <w:bCs/>
        <w:sz w:val="15"/>
        <w:szCs w:val="15"/>
        <w:lang w:val="en-GB" w:eastAsia="en-GB"/>
      </w:rPr>
      <w:t xml:space="preserve">MG 11 </w:t>
    </w:r>
  </w:p>
  <w:p w14:paraId="3DE848EF" w14:textId="3686F820" w:rsidR="001873EA" w:rsidRPr="00655965" w:rsidRDefault="003D2DA8" w:rsidP="001873EA">
    <w:pPr>
      <w:pStyle w:val="Header"/>
      <w:rPr>
        <w:rFonts w:ascii="Arial" w:hAnsi="Arial" w:cs="Arial"/>
        <w:lang w:val="en-GB"/>
      </w:rPr>
    </w:pPr>
    <w:r w:rsidRPr="00655965">
      <w:rPr>
        <w:rFonts w:ascii="Arial" w:hAnsi="Arial" w:cs="Arial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FF930B" wp14:editId="680C2F7F">
              <wp:simplePos x="0" y="0"/>
              <wp:positionH relativeFrom="column">
                <wp:posOffset>304800</wp:posOffset>
              </wp:positionH>
              <wp:positionV relativeFrom="paragraph">
                <wp:posOffset>112395</wp:posOffset>
              </wp:positionV>
              <wp:extent cx="5400040" cy="323850"/>
              <wp:effectExtent l="0" t="0" r="1143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40" cy="3238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6F2053" w14:textId="77777777" w:rsidR="001873EA" w:rsidRPr="00655965" w:rsidRDefault="001873EA" w:rsidP="001873E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RESTRICTED (</w:t>
                          </w:r>
                          <w:proofErr w:type="spellStart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when</w:t>
                          </w:r>
                          <w:proofErr w:type="spellEnd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 xml:space="preserve"> </w:t>
                          </w:r>
                          <w:proofErr w:type="spellStart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complete</w:t>
                          </w:r>
                          <w:proofErr w:type="spellEnd"/>
                          <w:r w:rsidRPr="00655965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7"/>
                              <w:szCs w:val="27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6FF930B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4pt;margin-top:8.85pt;width:425.2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" fillcolor="black">
              <v:textbox>
                <w:txbxContent>
                  <w:p w14:paraId="456F2053" w14:textId="77777777" w:rsidR="001873EA" w:rsidRPr="00655965" w:rsidRDefault="001873EA" w:rsidP="001873E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RESTRICTED (</w:t>
                    </w:r>
                    <w:proofErr w:type="spellStart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when</w:t>
                    </w:r>
                    <w:proofErr w:type="spellEnd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 xml:space="preserve"> </w:t>
                    </w:r>
                    <w:proofErr w:type="spellStart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complete</w:t>
                    </w:r>
                    <w:proofErr w:type="spellEnd"/>
                    <w:r w:rsidRPr="00655965">
                      <w:rPr>
                        <w:rFonts w:ascii="Arial" w:hAnsi="Arial" w:cs="Arial"/>
                        <w:b/>
                        <w:bCs/>
                        <w:color w:val="FFFFFF"/>
                        <w:sz w:val="27"/>
                        <w:szCs w:val="27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  <w:p w14:paraId="1342D43D" w14:textId="77777777" w:rsidR="001873EA" w:rsidRPr="00655965" w:rsidRDefault="001873EA" w:rsidP="001873EA">
    <w:pPr>
      <w:pStyle w:val="Header"/>
      <w:rPr>
        <w:rFonts w:ascii="Arial" w:hAnsi="Arial" w:cs="Arial"/>
        <w:lang w:val="en-GB"/>
      </w:rPr>
    </w:pPr>
  </w:p>
  <w:p w14:paraId="05D4F2B8" w14:textId="77777777" w:rsidR="001873EA" w:rsidRPr="00655965" w:rsidRDefault="001873EA" w:rsidP="003D1ADE">
    <w:pPr>
      <w:pStyle w:val="Header"/>
      <w:jc w:val="right"/>
      <w:rPr>
        <w:rFonts w:ascii="Arial" w:hAnsi="Arial" w:cs="Arial"/>
        <w:lang w:val="en-GB"/>
      </w:rPr>
    </w:pPr>
    <w:r w:rsidRPr="00655965">
      <w:rPr>
        <w:rFonts w:ascii="Arial" w:hAnsi="Arial" w:cs="Arial"/>
        <w:lang w:val="en-GB"/>
      </w:rPr>
      <w:t xml:space="preserve">                                                                                                                                                               Page No    </w:t>
    </w:r>
    <w:r w:rsidRPr="00655965">
      <w:rPr>
        <w:rStyle w:val="PageNumber"/>
        <w:rFonts w:ascii="Arial" w:hAnsi="Arial" w:cs="Arial"/>
      </w:rPr>
      <w:fldChar w:fldCharType="begin"/>
    </w:r>
    <w:r w:rsidRPr="00655965">
      <w:rPr>
        <w:rStyle w:val="PageNumber"/>
        <w:rFonts w:ascii="Arial" w:hAnsi="Arial" w:cs="Arial"/>
        <w:lang w:val="en-GB"/>
      </w:rPr>
      <w:instrText xml:space="preserve"> PAGE </w:instrText>
    </w:r>
    <w:r w:rsidRPr="00655965">
      <w:rPr>
        <w:rStyle w:val="PageNumber"/>
        <w:rFonts w:ascii="Arial" w:hAnsi="Arial" w:cs="Arial"/>
      </w:rPr>
      <w:fldChar w:fldCharType="separate"/>
    </w:r>
    <w:r w:rsidR="00827E4E">
      <w:rPr>
        <w:rStyle w:val="PageNumber"/>
        <w:rFonts w:ascii="Arial" w:hAnsi="Arial" w:cs="Arial"/>
        <w:noProof/>
        <w:lang w:val="en-GB"/>
      </w:rPr>
      <w:t>1</w:t>
    </w:r>
    <w:r w:rsidRPr="00655965">
      <w:rPr>
        <w:rStyle w:val="PageNumber"/>
        <w:rFonts w:ascii="Arial" w:hAnsi="Arial" w:cs="Arial"/>
      </w:rPr>
      <w:fldChar w:fldCharType="end"/>
    </w:r>
  </w:p>
  <w:p w14:paraId="5570260E" w14:textId="77777777" w:rsidR="001873EA" w:rsidRPr="00655965" w:rsidRDefault="001873EA" w:rsidP="001873EA">
    <w:pPr>
      <w:autoSpaceDE w:val="0"/>
      <w:autoSpaceDN w:val="0"/>
      <w:adjustRightInd w:val="0"/>
      <w:jc w:val="center"/>
      <w:rPr>
        <w:rFonts w:ascii="Arial" w:hAnsi="Arial" w:cs="Arial"/>
        <w:b/>
        <w:bCs/>
        <w:sz w:val="27"/>
        <w:szCs w:val="27"/>
        <w:lang w:val="en-GB"/>
      </w:rPr>
    </w:pPr>
    <w:r w:rsidRPr="00655965">
      <w:rPr>
        <w:rFonts w:ascii="Arial" w:hAnsi="Arial" w:cs="Arial"/>
        <w:b/>
        <w:bCs/>
        <w:sz w:val="27"/>
        <w:szCs w:val="27"/>
        <w:lang w:val="en-GB"/>
      </w:rPr>
      <w:t>WITNESS STATEMENT</w:t>
    </w:r>
  </w:p>
  <w:p w14:paraId="4A70BD2E" w14:textId="77777777" w:rsidR="001873EA" w:rsidRDefault="001873EA" w:rsidP="001873EA">
    <w:pPr>
      <w:pStyle w:val="Header"/>
      <w:rPr>
        <w:sz w:val="19"/>
        <w:szCs w:val="19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1AEA"/>
    <w:multiLevelType w:val="hybridMultilevel"/>
    <w:tmpl w:val="7DBC1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65"/>
    <w:rsid w:val="00001FCD"/>
    <w:rsid w:val="00081AB2"/>
    <w:rsid w:val="000B0DBF"/>
    <w:rsid w:val="00107DFF"/>
    <w:rsid w:val="00116111"/>
    <w:rsid w:val="001358D0"/>
    <w:rsid w:val="001873EA"/>
    <w:rsid w:val="001C3BC9"/>
    <w:rsid w:val="002327A9"/>
    <w:rsid w:val="002551DA"/>
    <w:rsid w:val="002D3A65"/>
    <w:rsid w:val="002E6DAA"/>
    <w:rsid w:val="00332C19"/>
    <w:rsid w:val="003D1ADE"/>
    <w:rsid w:val="003D2DA8"/>
    <w:rsid w:val="003D2EFA"/>
    <w:rsid w:val="003F02C2"/>
    <w:rsid w:val="004B41E3"/>
    <w:rsid w:val="004F2784"/>
    <w:rsid w:val="0056376E"/>
    <w:rsid w:val="00655965"/>
    <w:rsid w:val="006955C0"/>
    <w:rsid w:val="006A5ACA"/>
    <w:rsid w:val="00746443"/>
    <w:rsid w:val="00780F2D"/>
    <w:rsid w:val="00792014"/>
    <w:rsid w:val="00827E4E"/>
    <w:rsid w:val="00871CD7"/>
    <w:rsid w:val="00886161"/>
    <w:rsid w:val="009637D5"/>
    <w:rsid w:val="009B3E0D"/>
    <w:rsid w:val="00A43DF0"/>
    <w:rsid w:val="00B25ADB"/>
    <w:rsid w:val="00B3158F"/>
    <w:rsid w:val="00B467F9"/>
    <w:rsid w:val="00C009F7"/>
    <w:rsid w:val="00CF3B4A"/>
    <w:rsid w:val="00CF7C40"/>
    <w:rsid w:val="00D14875"/>
    <w:rsid w:val="00D83CD7"/>
    <w:rsid w:val="00DB3D1F"/>
    <w:rsid w:val="00E308B7"/>
    <w:rsid w:val="00E63EDD"/>
    <w:rsid w:val="00EA6438"/>
    <w:rsid w:val="00F06EF2"/>
    <w:rsid w:val="00F37949"/>
    <w:rsid w:val="00F86DAD"/>
    <w:rsid w:val="00FE3493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290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73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87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873EA"/>
    <w:rPr>
      <w:sz w:val="24"/>
      <w:szCs w:val="24"/>
      <w:lang w:val="fr-FR" w:eastAsia="fr-FR" w:bidi="ar-SA"/>
    </w:rPr>
  </w:style>
  <w:style w:type="character" w:styleId="PageNumber">
    <w:name w:val="page number"/>
    <w:basedOn w:val="DefaultParagraphFont"/>
    <w:rsid w:val="001873EA"/>
  </w:style>
  <w:style w:type="character" w:customStyle="1" w:styleId="FooterChar">
    <w:name w:val="Footer Char"/>
    <w:basedOn w:val="DefaultParagraphFont"/>
    <w:link w:val="Footer"/>
    <w:rsid w:val="001873EA"/>
    <w:rPr>
      <w:sz w:val="24"/>
      <w:szCs w:val="24"/>
      <w:lang w:val="fr-FR" w:eastAsia="fr-FR" w:bidi="ar-SA"/>
    </w:rPr>
  </w:style>
  <w:style w:type="table" w:styleId="TableGrid">
    <w:name w:val="Table Grid"/>
    <w:basedOn w:val="TableNormal"/>
    <w:rsid w:val="0023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folders/40/cgz4g4p90nz6_5qrwz30kfm00000gn/T/com.microsoft.Outlook/Outlook%20Temp/MG11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F58AD711F90439D90E9B16AC98FCD" ma:contentTypeVersion="7" ma:contentTypeDescription="Create a new document." ma:contentTypeScope="" ma:versionID="4555859077f881e6f59c0cfa51b0be63">
  <xsd:schema xmlns:xsd="http://www.w3.org/2001/XMLSchema" xmlns:xs="http://www.w3.org/2001/XMLSchema" xmlns:p="http://schemas.microsoft.com/office/2006/metadata/properties" xmlns:ns2="92e6e44d-2d60-4637-a0f2-bf06c0ca33e4" targetNamespace="http://schemas.microsoft.com/office/2006/metadata/properties" ma:root="true" ma:fieldsID="b7c8d08452bc4111d83b2b7c765906c4" ns2:_="">
    <xsd:import namespace="92e6e44d-2d60-4637-a0f2-bf06c0ca3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6e44d-2d60-4637-a0f2-bf06c0ca3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D5C45-8E7F-4D3D-AB91-659FAC9FA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7FDBA-52F8-4166-89EB-5CDB72A00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E73DE8-83D2-411F-A06D-DE76F44C9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6e44d-2d60-4637-a0f2-bf06c0ca3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MG11E.dot</Template>
  <TotalTime>1</TotalTime>
  <Pages>1</Pages>
  <Words>129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No</vt:lpstr>
    </vt:vector>
  </TitlesOfParts>
  <Company> BOM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No</dc:title>
  <dc:subject/>
  <dc:creator>Kevin Kirby</dc:creator>
  <cp:keywords/>
  <dc:description/>
  <cp:lastModifiedBy>Kevin Kirby</cp:lastModifiedBy>
  <cp:revision>2</cp:revision>
  <dcterms:created xsi:type="dcterms:W3CDTF">2019-09-09T11:41:00Z</dcterms:created>
  <dcterms:modified xsi:type="dcterms:W3CDTF">2019-09-09T11:41:00Z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0x010100D7EF58AD711F90439D90E9B16AC98FCD</vt:lpwstr>
  </property>
</Properties>
</file>